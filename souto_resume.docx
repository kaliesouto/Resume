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FA07" w14:textId="77777777" w:rsidR="00816216" w:rsidRDefault="00E45B90" w:rsidP="00141A4C">
      <w:pPr>
        <w:pStyle w:val="Title"/>
      </w:pPr>
      <w:r>
        <w:t>Kalie Souto</w:t>
      </w:r>
    </w:p>
    <w:p w14:paraId="132FBB75" w14:textId="77777777" w:rsidR="006270A9" w:rsidRDefault="00E45B90">
      <w:r>
        <w:t xml:space="preserve">111 </w:t>
      </w:r>
      <w:proofErr w:type="spellStart"/>
      <w:r>
        <w:t>Halket</w:t>
      </w:r>
      <w:proofErr w:type="spellEnd"/>
      <w:r>
        <w:t xml:space="preserve"> St, Pittsburgh, PA 15213</w:t>
      </w:r>
      <w:r w:rsidR="00141A4C">
        <w:t> | </w:t>
      </w:r>
      <w:r>
        <w:t>610</w:t>
      </w:r>
      <w:r w:rsidR="00527924">
        <w:t>-</w:t>
      </w:r>
      <w:r>
        <w:t>570</w:t>
      </w:r>
      <w:r w:rsidR="00527924">
        <w:t>-</w:t>
      </w:r>
      <w:r>
        <w:t>6068</w:t>
      </w:r>
      <w:r w:rsidR="00141A4C">
        <w:t> | </w:t>
      </w:r>
      <w:r>
        <w:t>KLS203@pitt.edu</w:t>
      </w:r>
    </w:p>
    <w:sdt>
      <w:sdtPr>
        <w:alias w:val="Education:"/>
        <w:tag w:val="Education:"/>
        <w:id w:val="807127995"/>
        <w:placeholder>
          <w:docPart w:val="26ED3E9DDAD34557919A5966F85D9135"/>
        </w:placeholder>
        <w:temporary/>
        <w:showingPlcHdr/>
        <w15:appearance w15:val="hidden"/>
      </w:sdtPr>
      <w:sdtEndPr/>
      <w:sdtContent>
        <w:p w14:paraId="293733F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5D1A156" w14:textId="77777777" w:rsidR="006270A9" w:rsidRDefault="00E45B90">
      <w:pPr>
        <w:pStyle w:val="Heading2"/>
      </w:pPr>
      <w:r>
        <w:t>Bachelors of science</w:t>
      </w:r>
      <w:r w:rsidR="009D5933">
        <w:t> | </w:t>
      </w:r>
      <w:r>
        <w:t>april 2018</w:t>
      </w:r>
      <w:r w:rsidR="009D5933">
        <w:t> | </w:t>
      </w:r>
      <w:r>
        <w:t>university of pittsburgh</w:t>
      </w:r>
    </w:p>
    <w:p w14:paraId="16273DD5" w14:textId="77777777" w:rsidR="006270A9" w:rsidRDefault="009D5933" w:rsidP="001B29CF">
      <w:pPr>
        <w:pStyle w:val="ListBullet"/>
      </w:pPr>
      <w:r>
        <w:t xml:space="preserve">Major: </w:t>
      </w:r>
      <w:r w:rsidR="00E45B90">
        <w:t xml:space="preserve">Information Science </w:t>
      </w:r>
    </w:p>
    <w:p w14:paraId="7A7BC2D5" w14:textId="77777777" w:rsidR="006270A9" w:rsidRDefault="009D5933" w:rsidP="001B29CF">
      <w:pPr>
        <w:pStyle w:val="ListBullet"/>
      </w:pPr>
      <w:r>
        <w:t xml:space="preserve">Minor: </w:t>
      </w:r>
      <w:r w:rsidR="00E45B90">
        <w:t xml:space="preserve">Administration of Justice </w:t>
      </w:r>
    </w:p>
    <w:p w14:paraId="78EE56E4" w14:textId="77777777" w:rsidR="006270A9" w:rsidRDefault="009D5933" w:rsidP="00E45B90">
      <w:pPr>
        <w:pStyle w:val="ListBullet"/>
      </w:pPr>
      <w:r>
        <w:t xml:space="preserve">Related coursework: </w:t>
      </w:r>
      <w:r w:rsidR="00E45B90">
        <w:t>database management, telecoms &amp; networks, intermediate programming w/ java</w:t>
      </w:r>
      <w:r w:rsidR="005A0234">
        <w:t>, web programming, computer security, analysis of information systems</w:t>
      </w:r>
    </w:p>
    <w:p w14:paraId="6A887039" w14:textId="77777777" w:rsidR="005A0234" w:rsidRDefault="00E45B90">
      <w:pPr>
        <w:pStyle w:val="Heading1"/>
      </w:pPr>
      <w:r>
        <w:t xml:space="preserve">Work Experience </w:t>
      </w:r>
    </w:p>
    <w:p w14:paraId="0F461D3E" w14:textId="77777777" w:rsidR="005A0234" w:rsidRDefault="005A0234">
      <w:pPr>
        <w:pStyle w:val="Heading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ADMINSITRATIVE ASSISTANT/CUSTOMER ACQUISITION INTERN | AUGUST 2017 – PRESENT</w:t>
      </w:r>
    </w:p>
    <w:p w14:paraId="0FDC8188" w14:textId="54CFBE35" w:rsidR="005A0234" w:rsidRPr="005A0234" w:rsidRDefault="005A0234" w:rsidP="005A0234">
      <w:pPr>
        <w:pStyle w:val="ListBullet"/>
      </w:pPr>
      <w:r>
        <w:t xml:space="preserve">Update database from 100 contacts to over 600 contacts for new customer acquisition; manage and execute email and phone campaigns to acquire new customers; </w:t>
      </w:r>
      <w:r w:rsidR="004A695A">
        <w:t xml:space="preserve">compile and collect data for feedback; assist with monthly updates for Czech headquarters; administrative support; assist </w:t>
      </w:r>
      <w:r w:rsidR="00367471">
        <w:t>with online marketing campaigns; learn the saftey4data software</w:t>
      </w:r>
    </w:p>
    <w:p w14:paraId="1962061E" w14:textId="77777777" w:rsidR="00BD4069" w:rsidRDefault="00BD4069" w:rsidP="00BD4069">
      <w:pPr>
        <w:pStyle w:val="Heading2"/>
      </w:pPr>
      <w:r>
        <w:t xml:space="preserve">Administrative assistant | falk laboratory school | january 2017-present </w:t>
      </w:r>
    </w:p>
    <w:p w14:paraId="609159DB" w14:textId="77777777" w:rsidR="00BD4069" w:rsidRDefault="001735A4" w:rsidP="00BD4069">
      <w:pPr>
        <w:pStyle w:val="ListBullet"/>
      </w:pPr>
      <w:r>
        <w:t xml:space="preserve">Assist with regular administrative duties including sorting mail, answering phone calls, and greeting visitors; assist with attendance of both students and faculty; </w:t>
      </w:r>
      <w:r w:rsidR="002530F0">
        <w:t>utilize database software such as FileMaker Pro</w:t>
      </w:r>
      <w:r w:rsidR="00E17543">
        <w:t xml:space="preserve">; use Microsoft Office Suite to complete organizational tasks </w:t>
      </w:r>
    </w:p>
    <w:p w14:paraId="4330FFCC" w14:textId="77777777" w:rsidR="006270A9" w:rsidRDefault="00E45B90">
      <w:pPr>
        <w:pStyle w:val="Heading2"/>
      </w:pPr>
      <w:r>
        <w:t>Senior camp counselor</w:t>
      </w:r>
      <w:r w:rsidR="009D5933">
        <w:t> | </w:t>
      </w:r>
      <w:r>
        <w:t xml:space="preserve">behtlehem township </w:t>
      </w:r>
      <w:r w:rsidR="009D5933">
        <w:t>| </w:t>
      </w:r>
      <w:r w:rsidR="00BD4069">
        <w:t>APril</w:t>
      </w:r>
      <w:r w:rsidR="004A695A">
        <w:t xml:space="preserve"> 2015-August 2017</w:t>
      </w:r>
    </w:p>
    <w:p w14:paraId="49D21BC3" w14:textId="77777777" w:rsidR="00BD4069" w:rsidRDefault="00E45B90" w:rsidP="00BD4069">
      <w:pPr>
        <w:pStyle w:val="ListBullet"/>
      </w:pPr>
      <w:r>
        <w:t>Responsible for supervising and coordinating five junior leaders and about 100 children daily; act as liaison between junior leaders, supervisor and recreational supervisor; work in cooperation with two other senior leaders to establish a team oriented environment</w:t>
      </w:r>
      <w:r w:rsidR="00BD4069">
        <w:t>; lead program registration</w:t>
      </w:r>
    </w:p>
    <w:p w14:paraId="1C7FDBD6" w14:textId="77777777" w:rsidR="00BD4069" w:rsidRDefault="00BD4069" w:rsidP="00BD4069">
      <w:pPr>
        <w:pStyle w:val="Heading2"/>
      </w:pPr>
      <w:r>
        <w:t>team member | c</w:t>
      </w:r>
      <w:r w:rsidR="004A695A">
        <w:t>yber quest | april 2015-March 2017</w:t>
      </w:r>
    </w:p>
    <w:p w14:paraId="70216BF8" w14:textId="48E8BFAE" w:rsidR="00BD4069" w:rsidRDefault="00BD4069" w:rsidP="00BD4069">
      <w:pPr>
        <w:pStyle w:val="ListBullet"/>
      </w:pPr>
      <w:r>
        <w:t>Maintain knowledge of current sales and promotions, policies, and security procedures; describe game functions to customers; troubleshoot basic problems with games, kiosks, and POS machines; recommend and obtain prizes based on customer wants/needs; compute sales, take payments and operate POS software</w:t>
      </w:r>
      <w:r w:rsidR="00EA5BF9">
        <w:t>, performed opening and closing duties</w:t>
      </w:r>
    </w:p>
    <w:p w14:paraId="4D37F105" w14:textId="77777777" w:rsidR="00E45B90" w:rsidRDefault="00BD4069" w:rsidP="00E45B90">
      <w:pPr>
        <w:pStyle w:val="Heading2"/>
      </w:pPr>
      <w:r>
        <w:t>extended day worker</w:t>
      </w:r>
      <w:r w:rsidR="009D5933">
        <w:t> | </w:t>
      </w:r>
      <w:r>
        <w:t>falk laboratory school</w:t>
      </w:r>
      <w:r w:rsidR="009D5933">
        <w:t>| </w:t>
      </w:r>
      <w:r>
        <w:t xml:space="preserve">february 2015-present </w:t>
      </w:r>
    </w:p>
    <w:p w14:paraId="76262441" w14:textId="77777777" w:rsidR="00BD4069" w:rsidRDefault="00BD4069" w:rsidP="00BD4069">
      <w:pPr>
        <w:pStyle w:val="ListBullet"/>
      </w:pPr>
      <w:r>
        <w:t>Supervise activities of around 80 children; assist with homework, snack preparation and distribution, and movement of children; ensure proper check in/out procedures</w:t>
      </w:r>
    </w:p>
    <w:p w14:paraId="3049D0D8" w14:textId="77777777" w:rsidR="00BD4069" w:rsidRDefault="00BD4069" w:rsidP="00BD4069">
      <w:pPr>
        <w:pStyle w:val="Heading2"/>
      </w:pPr>
      <w:r>
        <w:t xml:space="preserve">Printer specialist | student computing services | august 2016-january </w:t>
      </w:r>
      <w:r w:rsidR="00D86B27">
        <w:t>2017</w:t>
      </w:r>
    </w:p>
    <w:p w14:paraId="1ADDB26E" w14:textId="77777777" w:rsidR="00BD4069" w:rsidRDefault="00D86B27" w:rsidP="00BD4069">
      <w:pPr>
        <w:pStyle w:val="ListBullet"/>
      </w:pPr>
      <w:r>
        <w:t xml:space="preserve">Physically checked 8-10 printers; maintain active printer status via </w:t>
      </w:r>
      <w:proofErr w:type="spellStart"/>
      <w:r>
        <w:t>CentreWare</w:t>
      </w:r>
      <w:proofErr w:type="spellEnd"/>
      <w:r>
        <w:t xml:space="preserve"> on 17-20 printers; change toners, drums, waste cartridges, and paper; trouble shoot problems on hardware or software</w:t>
      </w:r>
    </w:p>
    <w:p w14:paraId="4612F622" w14:textId="77777777" w:rsidR="00BD4069" w:rsidRDefault="00BD4069" w:rsidP="00BD4069">
      <w:pPr>
        <w:pStyle w:val="Heading2"/>
      </w:pPr>
      <w:r>
        <w:t>lab consultant | student computing services</w:t>
      </w:r>
      <w:r w:rsidR="00D86B27">
        <w:t>| November 2015-august 2016</w:t>
      </w:r>
      <w:r>
        <w:t xml:space="preserve"> </w:t>
      </w:r>
    </w:p>
    <w:p w14:paraId="60795DD3" w14:textId="77777777" w:rsidR="00BD4069" w:rsidRDefault="00D86B27" w:rsidP="00D86B27">
      <w:pPr>
        <w:pStyle w:val="ListBullet"/>
      </w:pPr>
      <w:r>
        <w:t>Open and close labs; maintain a clean and presentable lab; assist with customer’s questions on Microsoft Office Suite, Adobe products, and email servers</w:t>
      </w:r>
    </w:p>
    <w:p w14:paraId="3BD61976" w14:textId="77777777" w:rsidR="00E45B90" w:rsidRDefault="006408B7" w:rsidP="00E45B90">
      <w:pPr>
        <w:pStyle w:val="Heading1"/>
      </w:pPr>
      <w:r>
        <w:lastRenderedPageBreak/>
        <w:t xml:space="preserve">Activities </w:t>
      </w:r>
    </w:p>
    <w:p w14:paraId="1F9B9ADC" w14:textId="77777777" w:rsidR="006408B7" w:rsidRDefault="006408B7" w:rsidP="006408B7">
      <w:pPr>
        <w:pStyle w:val="Heading2"/>
      </w:pPr>
      <w:r>
        <w:t xml:space="preserve">Member | OCC Honorary Society | October 2016-present </w:t>
      </w:r>
    </w:p>
    <w:p w14:paraId="2F90BF57" w14:textId="77777777" w:rsidR="006408B7" w:rsidRDefault="006408B7" w:rsidP="006408B7">
      <w:pPr>
        <w:pStyle w:val="ListBullet"/>
      </w:pPr>
      <w:r>
        <w:t xml:space="preserve">A comprehensive co-curricular program that includes experiences in leadership development, enhanced communication skills, global and cultural awareness </w:t>
      </w:r>
    </w:p>
    <w:p w14:paraId="5F094924" w14:textId="77777777" w:rsidR="00527924" w:rsidRDefault="00527924" w:rsidP="006408B7">
      <w:pPr>
        <w:pStyle w:val="ListBullet"/>
      </w:pPr>
      <w:r>
        <w:t>Part of the top 10% of my class to complete the requirements</w:t>
      </w:r>
    </w:p>
    <w:p w14:paraId="0247D06F" w14:textId="77777777" w:rsidR="00E45B90" w:rsidRDefault="006408B7" w:rsidP="00E45B90">
      <w:pPr>
        <w:pStyle w:val="Heading2"/>
      </w:pPr>
      <w:r>
        <w:t xml:space="preserve">brother | Phi Alpha Delta, </w:t>
      </w:r>
      <w:proofErr w:type="gramStart"/>
      <w:r>
        <w:t>Pre law</w:t>
      </w:r>
      <w:proofErr w:type="gramEnd"/>
      <w:r>
        <w:t xml:space="preserve"> fraternity | january 2015-Present </w:t>
      </w:r>
    </w:p>
    <w:p w14:paraId="1813EA73" w14:textId="77777777" w:rsidR="006408B7" w:rsidRDefault="006408B7" w:rsidP="006408B7">
      <w:pPr>
        <w:pStyle w:val="ListBullet"/>
      </w:pPr>
      <w:r>
        <w:t xml:space="preserve">The only pre-law organization on campus working to help students make informed decisions about law school by creating networking abilities, LSAT preparation, and professional development </w:t>
      </w:r>
    </w:p>
    <w:p w14:paraId="4F15F321" w14:textId="77777777" w:rsidR="00527924" w:rsidRDefault="006408B7" w:rsidP="00527924">
      <w:pPr>
        <w:pStyle w:val="ListBullet"/>
      </w:pPr>
      <w:r>
        <w:t>VP of Service for 2017; service chair for the spring of 2016</w:t>
      </w:r>
    </w:p>
    <w:p w14:paraId="181D100F" w14:textId="77777777" w:rsidR="00527924" w:rsidRDefault="00527924" w:rsidP="00527924">
      <w:pPr>
        <w:pStyle w:val="Heading2"/>
      </w:pPr>
      <w:r>
        <w:t>Volunteer | Arrival survival | august 2015 and august 2016</w:t>
      </w:r>
    </w:p>
    <w:p w14:paraId="2DFDC579" w14:textId="77777777" w:rsidR="00527924" w:rsidRDefault="00527924" w:rsidP="00527924">
      <w:pPr>
        <w:pStyle w:val="ListBullet"/>
      </w:pPr>
      <w:r>
        <w:t xml:space="preserve">Complete 12 hours of service per year with the campus move in program </w:t>
      </w:r>
    </w:p>
    <w:p w14:paraId="7B8D8B5E" w14:textId="77777777" w:rsidR="00527924" w:rsidRDefault="00527924" w:rsidP="00527924">
      <w:pPr>
        <w:pStyle w:val="ListBullet"/>
      </w:pPr>
      <w:r>
        <w:t xml:space="preserve">Volunteer (2015) and Supervisor (2016) </w:t>
      </w:r>
    </w:p>
    <w:p w14:paraId="0028A23E" w14:textId="77777777" w:rsidR="00527924" w:rsidRDefault="00527924" w:rsidP="00527924">
      <w:pPr>
        <w:pStyle w:val="Heading2"/>
      </w:pPr>
      <w:r>
        <w:t>Volunteer</w:t>
      </w:r>
      <w:r w:rsidR="00E17543">
        <w:t xml:space="preserve"> tutor</w:t>
      </w:r>
      <w:r>
        <w:t xml:space="preserve"> | america reads challenege | august 2016-april 2017 </w:t>
      </w:r>
    </w:p>
    <w:p w14:paraId="31E4D933" w14:textId="77777777" w:rsidR="00527924" w:rsidRDefault="00527924" w:rsidP="00527924">
      <w:pPr>
        <w:pStyle w:val="ListBullet"/>
      </w:pPr>
      <w:r>
        <w:t>Complete over 100 hours of service; create weekly lesson plans; spend time one on one with students; attend diversity and leadership training</w:t>
      </w:r>
    </w:p>
    <w:p w14:paraId="336D479B" w14:textId="77777777" w:rsidR="00527924" w:rsidRDefault="00527924" w:rsidP="00527924">
      <w:pPr>
        <w:pStyle w:val="Heading2"/>
      </w:pPr>
      <w:r>
        <w:t>committee member | service leadership committee | January 2017-april 2017</w:t>
      </w:r>
    </w:p>
    <w:p w14:paraId="0260D184" w14:textId="77777777" w:rsidR="004A695A" w:rsidRDefault="00527924" w:rsidP="004A695A">
      <w:pPr>
        <w:pStyle w:val="ListBullet"/>
      </w:pPr>
      <w:r>
        <w:t xml:space="preserve">Attend service events; plan and lead service projects for 5-20 people; participate in leadership development programs </w:t>
      </w:r>
    </w:p>
    <w:p w14:paraId="75EA2124" w14:textId="77777777" w:rsidR="00EA5BF9" w:rsidRDefault="00EA5BF9" w:rsidP="00EA5BF9">
      <w:pPr>
        <w:pStyle w:val="Heading1"/>
      </w:pPr>
      <w:r>
        <w:t>Skills</w:t>
      </w:r>
    </w:p>
    <w:p w14:paraId="32066581" w14:textId="14F86873" w:rsidR="00EA5BF9" w:rsidRDefault="00EA5BF9" w:rsidP="00EA5BF9">
      <w:pPr>
        <w:pStyle w:val="Heading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MICROSOFT OFFICE</w:t>
      </w:r>
    </w:p>
    <w:p w14:paraId="0EE9E87A" w14:textId="0CCE3E8D" w:rsidR="00EA5BF9" w:rsidRDefault="00EA5BF9" w:rsidP="00EA5BF9">
      <w:pPr>
        <w:pStyle w:val="ListBullet"/>
      </w:pPr>
      <w:r>
        <w:t>Proficient in Microsoft Excel, Microsoft Word, Microsoft Power Point, Microsoft Publisher, Microsoft Outlook, Microsoft Access, Microsoft One Note</w:t>
      </w:r>
    </w:p>
    <w:p w14:paraId="1092ABB6" w14:textId="77777777" w:rsidR="00EA5BF9" w:rsidRDefault="00EA5BF9" w:rsidP="00EA5BF9">
      <w:pPr>
        <w:pStyle w:val="ListBullet"/>
        <w:numPr>
          <w:ilvl w:val="0"/>
          <w:numId w:val="0"/>
        </w:numPr>
        <w:rPr>
          <w:b/>
        </w:rPr>
      </w:pPr>
      <w:r w:rsidRPr="00EA5BF9">
        <w:rPr>
          <w:b/>
          <w:sz w:val="24"/>
        </w:rPr>
        <w:t>PROGRAMMING</w:t>
      </w:r>
      <w:r>
        <w:rPr>
          <w:b/>
        </w:rPr>
        <w:t xml:space="preserve"> LANGUAGES</w:t>
      </w:r>
    </w:p>
    <w:p w14:paraId="47347A55" w14:textId="47F00159" w:rsidR="00EA5BF9" w:rsidRDefault="00EA5BF9" w:rsidP="00EA5BF9">
      <w:pPr>
        <w:pStyle w:val="ListBullet"/>
      </w:pPr>
      <w:r>
        <w:rPr>
          <w:b/>
        </w:rPr>
        <w:t xml:space="preserve"> </w:t>
      </w:r>
      <w:r>
        <w:t>Experience/proficient in Java, Visual Basic, PHP, HTML, CSS, MySQL</w:t>
      </w:r>
    </w:p>
    <w:p w14:paraId="29E33753" w14:textId="151345B5" w:rsidR="00EA5BF9" w:rsidRDefault="00EA5BF9" w:rsidP="00EA5BF9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>SOFTWARE</w:t>
      </w:r>
    </w:p>
    <w:p w14:paraId="3A70D06B" w14:textId="0237C64E" w:rsidR="00EA5BF9" w:rsidRPr="00EA5BF9" w:rsidRDefault="00EA5BF9" w:rsidP="00EA5BF9">
      <w:pPr>
        <w:pStyle w:val="ListBullet"/>
      </w:pPr>
      <w:r>
        <w:t xml:space="preserve">Experience with FileZilla, MySQL Workbench, Text Editors: Notepad++ and Sublime, Fetch, XAMPP, MAMP, Safety4Data, </w:t>
      </w:r>
      <w:proofErr w:type="spellStart"/>
      <w:r>
        <w:t>CentreWare</w:t>
      </w:r>
      <w:proofErr w:type="spellEnd"/>
      <w:r>
        <w:t>, Pharos Printing Cl</w:t>
      </w:r>
      <w:r w:rsidR="004D5FAE">
        <w:t>ient</w:t>
      </w:r>
      <w:bookmarkStart w:id="0" w:name="_GoBack"/>
      <w:bookmarkEnd w:id="0"/>
    </w:p>
    <w:p w14:paraId="57525E03" w14:textId="77777777" w:rsidR="004A695A" w:rsidRDefault="004A695A" w:rsidP="004A695A">
      <w:pPr>
        <w:pStyle w:val="Heading1"/>
      </w:pPr>
      <w:r>
        <w:t>Certificates</w:t>
      </w:r>
    </w:p>
    <w:p w14:paraId="0DED879D" w14:textId="77777777" w:rsidR="004A695A" w:rsidRDefault="004A695A" w:rsidP="004A695A">
      <w:pPr>
        <w:pStyle w:val="Heading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CERTIFICATE OF COMPLETION – EXCEL MASTER CLASS | JULY 2017</w:t>
      </w:r>
    </w:p>
    <w:p w14:paraId="5AC31834" w14:textId="2600FEEE" w:rsidR="00EA5BF9" w:rsidRDefault="00920902" w:rsidP="00EA5BF9">
      <w:pPr>
        <w:pStyle w:val="ListBullet"/>
      </w:pPr>
      <w:r>
        <w:t>Completed an online master class on Microsoft Excel</w:t>
      </w:r>
    </w:p>
    <w:p w14:paraId="09846AAC" w14:textId="77777777" w:rsidR="00EA5BF9" w:rsidRPr="00EA5BF9" w:rsidRDefault="00EA5BF9" w:rsidP="00EA5BF9">
      <w:pPr>
        <w:pStyle w:val="ListBullet"/>
        <w:numPr>
          <w:ilvl w:val="0"/>
          <w:numId w:val="0"/>
        </w:numPr>
      </w:pPr>
    </w:p>
    <w:p w14:paraId="4C7BDEA5" w14:textId="77777777" w:rsidR="004A695A" w:rsidRPr="004A695A" w:rsidRDefault="004A695A" w:rsidP="004A695A">
      <w:pPr>
        <w:pStyle w:val="Heading1"/>
        <w:rPr>
          <w:color w:val="000000" w:themeColor="text1"/>
          <w:sz w:val="24"/>
        </w:rPr>
      </w:pPr>
    </w:p>
    <w:p w14:paraId="47194518" w14:textId="77777777" w:rsidR="004A695A" w:rsidRPr="001B29CF" w:rsidRDefault="004A695A" w:rsidP="004A695A">
      <w:pPr>
        <w:pStyle w:val="ListBullet"/>
        <w:numPr>
          <w:ilvl w:val="0"/>
          <w:numId w:val="0"/>
        </w:numPr>
      </w:pPr>
    </w:p>
    <w:sectPr w:rsidR="004A695A" w:rsidRPr="001B29CF" w:rsidSect="00E17543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A6FC1" w14:textId="77777777" w:rsidR="00D21924" w:rsidRDefault="00D21924">
      <w:pPr>
        <w:spacing w:after="0"/>
      </w:pPr>
      <w:r>
        <w:separator/>
      </w:r>
    </w:p>
  </w:endnote>
  <w:endnote w:type="continuationSeparator" w:id="0">
    <w:p w14:paraId="31C898D1" w14:textId="77777777" w:rsidR="00D21924" w:rsidRDefault="00D219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AB12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5F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76648" w14:textId="77777777" w:rsidR="00D21924" w:rsidRDefault="00D21924">
      <w:pPr>
        <w:spacing w:after="0"/>
      </w:pPr>
      <w:r>
        <w:separator/>
      </w:r>
    </w:p>
  </w:footnote>
  <w:footnote w:type="continuationSeparator" w:id="0">
    <w:p w14:paraId="6B6E7C9F" w14:textId="77777777" w:rsidR="00D21924" w:rsidRDefault="00D219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8CB59B1"/>
    <w:multiLevelType w:val="hybridMultilevel"/>
    <w:tmpl w:val="51A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916098"/>
    <w:multiLevelType w:val="hybridMultilevel"/>
    <w:tmpl w:val="085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90"/>
    <w:rsid w:val="000A4F59"/>
    <w:rsid w:val="00141A4C"/>
    <w:rsid w:val="00146460"/>
    <w:rsid w:val="001735A4"/>
    <w:rsid w:val="001B29CF"/>
    <w:rsid w:val="002530F0"/>
    <w:rsid w:val="0028220F"/>
    <w:rsid w:val="00356C14"/>
    <w:rsid w:val="00367471"/>
    <w:rsid w:val="004A695A"/>
    <w:rsid w:val="004D5FAE"/>
    <w:rsid w:val="00527924"/>
    <w:rsid w:val="005A0234"/>
    <w:rsid w:val="00617B26"/>
    <w:rsid w:val="006270A9"/>
    <w:rsid w:val="006408B7"/>
    <w:rsid w:val="00675956"/>
    <w:rsid w:val="00681034"/>
    <w:rsid w:val="00816216"/>
    <w:rsid w:val="0087734B"/>
    <w:rsid w:val="00920902"/>
    <w:rsid w:val="009D5933"/>
    <w:rsid w:val="00B57B23"/>
    <w:rsid w:val="00B81F6A"/>
    <w:rsid w:val="00BD4069"/>
    <w:rsid w:val="00BD768D"/>
    <w:rsid w:val="00C61F8E"/>
    <w:rsid w:val="00D21924"/>
    <w:rsid w:val="00D86B27"/>
    <w:rsid w:val="00E17543"/>
    <w:rsid w:val="00E45B90"/>
    <w:rsid w:val="00E83E4B"/>
    <w:rsid w:val="00E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A19E5"/>
  <w15:chartTrackingRefBased/>
  <w15:docId w15:val="{798B4E61-EA3F-4537-928E-0D36EA4F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D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liesout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ED3E9DDAD34557919A5966F85D9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0D837-BCA4-4F7C-A379-7CFA54FDE887}"/>
      </w:docPartPr>
      <w:docPartBody>
        <w:p w:rsidR="00C90754" w:rsidRDefault="0080785F">
          <w:pPr>
            <w:pStyle w:val="26ED3E9DDAD34557919A5966F85D913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7D"/>
    <w:rsid w:val="0018777D"/>
    <w:rsid w:val="0070291E"/>
    <w:rsid w:val="0080785F"/>
    <w:rsid w:val="009A2043"/>
    <w:rsid w:val="00C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C7A852CBC141AE82D49C66884EC87F">
    <w:name w:val="07C7A852CBC141AE82D49C66884EC87F"/>
  </w:style>
  <w:style w:type="paragraph" w:customStyle="1" w:styleId="8981680B7B1248819B0310513612BBC6">
    <w:name w:val="8981680B7B1248819B0310513612BBC6"/>
  </w:style>
  <w:style w:type="paragraph" w:customStyle="1" w:styleId="3BE73AC9D8544EECA2853BC80CDE4CB9">
    <w:name w:val="3BE73AC9D8544EECA2853BC80CDE4CB9"/>
  </w:style>
  <w:style w:type="paragraph" w:customStyle="1" w:styleId="E42878223AFA4EA2B8E853F7A521B6B0">
    <w:name w:val="E42878223AFA4EA2B8E853F7A521B6B0"/>
  </w:style>
  <w:style w:type="paragraph" w:customStyle="1" w:styleId="E932B036C2C04543B3B0A9928ED6BBFB">
    <w:name w:val="E932B036C2C04543B3B0A9928ED6BBFB"/>
  </w:style>
  <w:style w:type="paragraph" w:customStyle="1" w:styleId="E7CDC676E0F1403E89CE8745DC1CF9E0">
    <w:name w:val="E7CDC676E0F1403E89CE8745DC1CF9E0"/>
  </w:style>
  <w:style w:type="paragraph" w:customStyle="1" w:styleId="26ED3E9DDAD34557919A5966F85D9135">
    <w:name w:val="26ED3E9DDAD34557919A5966F85D9135"/>
  </w:style>
  <w:style w:type="paragraph" w:customStyle="1" w:styleId="89C2D0270EF34FD38AC92A176478BB93">
    <w:name w:val="89C2D0270EF34FD38AC92A176478BB93"/>
  </w:style>
  <w:style w:type="paragraph" w:customStyle="1" w:styleId="0B581E01A3D24DEB9F50CA4C9AEDCDC9">
    <w:name w:val="0B581E01A3D24DEB9F50CA4C9AEDCDC9"/>
  </w:style>
  <w:style w:type="paragraph" w:customStyle="1" w:styleId="1D18DE4DD20E40D695BA0615C61F53D0">
    <w:name w:val="1D18DE4DD20E40D695BA0615C61F53D0"/>
  </w:style>
  <w:style w:type="paragraph" w:customStyle="1" w:styleId="24720FFD47DF4F0EB8A524492F9EC908">
    <w:name w:val="24720FFD47DF4F0EB8A524492F9EC908"/>
  </w:style>
  <w:style w:type="paragraph" w:customStyle="1" w:styleId="CC9A18CAD76F4884826116055DDCE97F">
    <w:name w:val="CC9A18CAD76F4884826116055DDCE97F"/>
  </w:style>
  <w:style w:type="paragraph" w:customStyle="1" w:styleId="A4BE4A44557146408C463BCFF429E916">
    <w:name w:val="A4BE4A44557146408C463BCFF429E916"/>
  </w:style>
  <w:style w:type="paragraph" w:customStyle="1" w:styleId="7CFBF6AAF284438787A8993D311F7893">
    <w:name w:val="7CFBF6AAF284438787A8993D311F7893"/>
  </w:style>
  <w:style w:type="paragraph" w:customStyle="1" w:styleId="3FEBB760F1704551B6BD2B3C4CCE0910">
    <w:name w:val="3FEBB760F1704551B6BD2B3C4CCE0910"/>
  </w:style>
  <w:style w:type="paragraph" w:customStyle="1" w:styleId="1576A292B47B4A61987CA53E651DDAB5">
    <w:name w:val="1576A292B47B4A61987CA53E651DDAB5"/>
  </w:style>
  <w:style w:type="paragraph" w:customStyle="1" w:styleId="017CBA8FE5104B6391234BB7FE8B5E7E">
    <w:name w:val="017CBA8FE5104B6391234BB7FE8B5E7E"/>
  </w:style>
  <w:style w:type="paragraph" w:customStyle="1" w:styleId="F4765256143C4B389ECB90FBF03982BF">
    <w:name w:val="F4765256143C4B389ECB90FBF03982BF"/>
  </w:style>
  <w:style w:type="paragraph" w:customStyle="1" w:styleId="1383F9F3D40B4FA0B42F9B3FDD7ACBB1">
    <w:name w:val="1383F9F3D40B4FA0B42F9B3FDD7ACBB1"/>
  </w:style>
  <w:style w:type="paragraph" w:customStyle="1" w:styleId="3782AE44B15C4FDC949A36B169EB8463">
    <w:name w:val="3782AE44B15C4FDC949A36B169EB8463"/>
  </w:style>
  <w:style w:type="paragraph" w:customStyle="1" w:styleId="E27468FFADBF4F32A97BEC3883A46C6C">
    <w:name w:val="E27468FFADBF4F32A97BEC3883A46C6C"/>
  </w:style>
  <w:style w:type="paragraph" w:customStyle="1" w:styleId="62F971B9D7DC44788B4AADB70AF2CBCE">
    <w:name w:val="62F971B9D7DC44788B4AADB70AF2CBCE"/>
  </w:style>
  <w:style w:type="paragraph" w:customStyle="1" w:styleId="B4E8E649C4064A7CB7E8EEDF889B06CB">
    <w:name w:val="B4E8E649C4064A7CB7E8EEDF889B06CB"/>
  </w:style>
  <w:style w:type="paragraph" w:customStyle="1" w:styleId="705D4EB9327E41BE988AD21B24EB256E">
    <w:name w:val="705D4EB9327E41BE988AD21B24EB256E"/>
  </w:style>
  <w:style w:type="paragraph" w:customStyle="1" w:styleId="F512661D72E04E05A0454E4AA7320C0F">
    <w:name w:val="F512661D72E04E05A0454E4AA7320C0F"/>
  </w:style>
  <w:style w:type="paragraph" w:customStyle="1" w:styleId="135F125D704C4444905DA7C92B7B7DFD">
    <w:name w:val="135F125D704C4444905DA7C92B7B7DFD"/>
  </w:style>
  <w:style w:type="paragraph" w:customStyle="1" w:styleId="97042ADB86794D9E9AAC28BA02D42C4A">
    <w:name w:val="97042ADB86794D9E9AAC28BA02D42C4A"/>
  </w:style>
  <w:style w:type="paragraph" w:customStyle="1" w:styleId="985D9A44A99443A3A2E402397F1E4C72">
    <w:name w:val="985D9A44A99443A3A2E402397F1E4C72"/>
  </w:style>
  <w:style w:type="paragraph" w:customStyle="1" w:styleId="3D2666F805F8492B9312336A863F2239">
    <w:name w:val="3D2666F805F8492B9312336A863F2239"/>
  </w:style>
  <w:style w:type="paragraph" w:customStyle="1" w:styleId="0A72022ECF1045D7883CFDBFA512182E">
    <w:name w:val="0A72022ECF1045D7883CFDBFA512182E"/>
  </w:style>
  <w:style w:type="paragraph" w:customStyle="1" w:styleId="380C73A223DF41B28265A86F50FA15D8">
    <w:name w:val="380C73A223DF41B28265A86F50FA15D8"/>
  </w:style>
  <w:style w:type="paragraph" w:customStyle="1" w:styleId="9541CC2AB2B04F5FA0D08AEB143CDDCB">
    <w:name w:val="9541CC2AB2B04F5FA0D08AEB143CDDCB"/>
  </w:style>
  <w:style w:type="paragraph" w:customStyle="1" w:styleId="8F8876DCEDE34CF18AB716809082A697">
    <w:name w:val="8F8876DCEDE34CF18AB716809082A697"/>
  </w:style>
  <w:style w:type="paragraph" w:customStyle="1" w:styleId="F3BE3E1279564D92852C1C79DC4C0442">
    <w:name w:val="F3BE3E1279564D92852C1C79DC4C0442"/>
    <w:rsid w:val="0018777D"/>
  </w:style>
  <w:style w:type="paragraph" w:customStyle="1" w:styleId="CD4CD3542AC5474D9A33D98592ADE0ED">
    <w:name w:val="CD4CD3542AC5474D9A33D98592ADE0ED"/>
    <w:rsid w:val="0018777D"/>
  </w:style>
  <w:style w:type="paragraph" w:customStyle="1" w:styleId="396983CAC39144A99B681862A59A966F">
    <w:name w:val="396983CAC39144A99B681862A59A966F"/>
    <w:rsid w:val="0018777D"/>
  </w:style>
  <w:style w:type="paragraph" w:customStyle="1" w:styleId="D5881373890A484FA56F133305B6586D">
    <w:name w:val="D5881373890A484FA56F133305B6586D"/>
    <w:rsid w:val="0018777D"/>
  </w:style>
  <w:style w:type="paragraph" w:customStyle="1" w:styleId="636B2F6F7D9944FABFA2DDF0F875934A">
    <w:name w:val="636B2F6F7D9944FABFA2DDF0F875934A"/>
    <w:rsid w:val="0018777D"/>
  </w:style>
  <w:style w:type="paragraph" w:customStyle="1" w:styleId="7BBC043EB0B4450C9114DC6C5411BEE6">
    <w:name w:val="7BBC043EB0B4450C9114DC6C5411BEE6"/>
    <w:rsid w:val="0018777D"/>
  </w:style>
  <w:style w:type="paragraph" w:customStyle="1" w:styleId="1BEF65A4C359408E8120CB2EC7B0AA51">
    <w:name w:val="1BEF65A4C359408E8120CB2EC7B0AA51"/>
    <w:rsid w:val="0018777D"/>
  </w:style>
  <w:style w:type="paragraph" w:customStyle="1" w:styleId="2E2617BB1CDE47509B1BC11F35177EFC">
    <w:name w:val="2E2617BB1CDE47509B1BC11F35177EFC"/>
    <w:rsid w:val="0018777D"/>
  </w:style>
  <w:style w:type="paragraph" w:customStyle="1" w:styleId="35675A2CED9C4882957F901C3BD11977">
    <w:name w:val="35675A2CED9C4882957F901C3BD11977"/>
    <w:rsid w:val="0018777D"/>
  </w:style>
  <w:style w:type="paragraph" w:customStyle="1" w:styleId="F135D8ECAC1949EFA99CA979D7FE1DFC">
    <w:name w:val="F135D8ECAC1949EFA99CA979D7FE1DFC"/>
    <w:rsid w:val="00187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2CBA-B734-8349-BF62-06A362AD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C:\Users\kaliesouto\AppData\Roaming\Microsoft\Templates\Resume (color).dotx</Template>
  <TotalTime>0</TotalTime>
  <Pages>2</Pages>
  <Words>651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kaliesouto</dc:creator>
  <cp:keywords/>
  <cp:lastModifiedBy>Souto, Kalie Lin</cp:lastModifiedBy>
  <cp:revision>2</cp:revision>
  <dcterms:created xsi:type="dcterms:W3CDTF">2017-09-12T04:06:00Z</dcterms:created>
  <dcterms:modified xsi:type="dcterms:W3CDTF">2017-09-12T04:06:00Z</dcterms:modified>
  <cp:version/>
</cp:coreProperties>
</file>